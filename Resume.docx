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0605" w14:textId="153B3EB7" w:rsidR="00A06949" w:rsidRPr="004C5F88" w:rsidRDefault="00A06949" w:rsidP="00E10159">
      <w:pPr>
        <w:pStyle w:val="ImagePlaceholder"/>
        <w:rPr>
          <w:color w:val="000000" w:themeColor="text1"/>
        </w:rPr>
      </w:pPr>
    </w:p>
    <w:p w14:paraId="5B7AD8AA" w14:textId="378F4420" w:rsidR="00195EF4" w:rsidRPr="004C5F88" w:rsidRDefault="00D419E2" w:rsidP="00E10159">
      <w:pPr>
        <w:pStyle w:val="Title"/>
        <w:rPr>
          <w:color w:val="000000" w:themeColor="text1"/>
        </w:rPr>
      </w:pPr>
      <w:r w:rsidRPr="004C5F88">
        <w:rPr>
          <w:color w:val="000000" w:themeColor="text1"/>
        </w:rPr>
        <w:t>Andy Yong</w:t>
      </w:r>
    </w:p>
    <w:tbl>
      <w:tblPr>
        <w:tblW w:w="1053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530"/>
      </w:tblGrid>
      <w:tr w:rsidR="004C5F88" w:rsidRPr="004C5F88" w14:paraId="1F84DF9E" w14:textId="77777777" w:rsidTr="00C970C8">
        <w:tc>
          <w:tcPr>
            <w:tcW w:w="10530" w:type="dxa"/>
          </w:tcPr>
          <w:p w14:paraId="67B17FE8" w14:textId="305DF92A" w:rsidR="002D6F34" w:rsidRPr="004C5F88" w:rsidRDefault="00D419E2" w:rsidP="00925264">
            <w:pPr>
              <w:pStyle w:val="Subtitle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109 South Marquette Circle</w:t>
            </w:r>
            <w:r w:rsidR="005E0DEA" w:rsidRPr="004C5F88">
              <w:rPr>
                <w:color w:val="000000" w:themeColor="text1"/>
              </w:rPr>
              <w:t>, Sioux Falls, SD</w:t>
            </w:r>
            <w:r w:rsidR="00C70963">
              <w:rPr>
                <w:color w:val="000000" w:themeColor="text1"/>
              </w:rPr>
              <w:t xml:space="preserve"> 57110</w:t>
            </w:r>
            <w:r w:rsidR="002D6F34" w:rsidRPr="004C5F88">
              <w:rPr>
                <w:color w:val="000000" w:themeColor="text1"/>
              </w:rPr>
              <w:t xml:space="preserve">| </w:t>
            </w:r>
            <w:r w:rsidRPr="004C5F88">
              <w:rPr>
                <w:color w:val="000000" w:themeColor="text1"/>
              </w:rPr>
              <w:t>605-251-4943</w:t>
            </w:r>
            <w:r w:rsidR="002D6F34" w:rsidRPr="004C5F88">
              <w:rPr>
                <w:color w:val="000000" w:themeColor="text1"/>
              </w:rPr>
              <w:t xml:space="preserve"> | </w:t>
            </w:r>
            <w:hyperlink r:id="rId10" w:history="1">
              <w:r w:rsidR="00A81067" w:rsidRPr="009115B1">
                <w:rPr>
                  <w:rStyle w:val="Hyperlink"/>
                </w:rPr>
                <w:t>yongandy07@gmail.com</w:t>
              </w:r>
            </w:hyperlink>
            <w:r w:rsidR="00A81067">
              <w:rPr>
                <w:color w:val="000000" w:themeColor="text1"/>
              </w:rPr>
              <w:t xml:space="preserve"> | </w:t>
            </w:r>
            <w:hyperlink r:id="rId11" w:history="1">
              <w:r w:rsidR="00925264" w:rsidRPr="00925264">
                <w:rPr>
                  <w:rStyle w:val="Hyperlink"/>
                </w:rPr>
                <w:t>https://andyyo</w:t>
              </w:r>
              <w:r w:rsidR="00925264" w:rsidRPr="00925264">
                <w:rPr>
                  <w:rStyle w:val="Hyperlink"/>
                </w:rPr>
                <w:t>n</w:t>
              </w:r>
              <w:r w:rsidR="00925264" w:rsidRPr="00925264">
                <w:rPr>
                  <w:rStyle w:val="Hyperlink"/>
                </w:rPr>
                <w:t>g11.github.io/Portfolio2/</w:t>
              </w:r>
            </w:hyperlink>
          </w:p>
        </w:tc>
      </w:tr>
      <w:tr w:rsidR="004C5F88" w:rsidRPr="004C5F88" w14:paraId="1AB76AB7" w14:textId="77777777" w:rsidTr="00C970C8">
        <w:trPr>
          <w:trHeight w:val="331"/>
        </w:trPr>
        <w:tc>
          <w:tcPr>
            <w:tcW w:w="10530" w:type="dxa"/>
            <w:tcBorders>
              <w:bottom w:val="single" w:sz="24" w:space="0" w:color="53BB89" w:themeColor="accent5"/>
            </w:tcBorders>
          </w:tcPr>
          <w:p w14:paraId="47837F4C" w14:textId="77777777" w:rsidR="0010570D" w:rsidRPr="004C5F88" w:rsidRDefault="0010570D" w:rsidP="00E10159">
            <w:pPr>
              <w:rPr>
                <w:color w:val="000000" w:themeColor="text1"/>
              </w:rPr>
            </w:pPr>
          </w:p>
        </w:tc>
      </w:tr>
      <w:tr w:rsidR="004C5F88" w:rsidRPr="004C5F88" w14:paraId="6A7FD92F" w14:textId="77777777" w:rsidTr="00C970C8">
        <w:trPr>
          <w:trHeight w:val="331"/>
        </w:trPr>
        <w:tc>
          <w:tcPr>
            <w:tcW w:w="10530" w:type="dxa"/>
            <w:tcBorders>
              <w:top w:val="single" w:sz="24" w:space="0" w:color="53BB89" w:themeColor="accent5"/>
            </w:tcBorders>
          </w:tcPr>
          <w:p w14:paraId="0985BBBC" w14:textId="5D92901F" w:rsidR="0010570D" w:rsidRPr="004C5F88" w:rsidRDefault="0010570D" w:rsidP="00E10159">
            <w:pPr>
              <w:rPr>
                <w:color w:val="000000" w:themeColor="text1"/>
              </w:rPr>
            </w:pPr>
          </w:p>
        </w:tc>
      </w:tr>
      <w:tr w:rsidR="004C5F88" w:rsidRPr="004C5F88" w14:paraId="61BE21F5" w14:textId="77777777" w:rsidTr="00C970C8">
        <w:trPr>
          <w:trHeight w:val="2088"/>
        </w:trPr>
        <w:tc>
          <w:tcPr>
            <w:tcW w:w="10530" w:type="dxa"/>
          </w:tcPr>
          <w:p w14:paraId="45BBE1A0" w14:textId="5356D6C6" w:rsidR="002D6F34" w:rsidRPr="004C5F88" w:rsidRDefault="00000000" w:rsidP="00E10159">
            <w:pPr>
              <w:pStyle w:val="Heading1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507877070"/>
                <w:placeholder>
                  <w:docPart w:val="1C22EC71C1D44755A12C2B42E496D85A"/>
                </w:placeholder>
                <w:temporary/>
                <w:showingPlcHdr/>
                <w15:appearance w15:val="hidden"/>
              </w:sdtPr>
              <w:sdtContent>
                <w:r w:rsidR="00304FD1" w:rsidRPr="004C5F88">
                  <w:rPr>
                    <w:color w:val="000000" w:themeColor="text1"/>
                  </w:rPr>
                  <w:t>Education</w:t>
                </w:r>
              </w:sdtContent>
            </w:sdt>
          </w:p>
          <w:p w14:paraId="53CB9323" w14:textId="0D542F68" w:rsidR="0010570D" w:rsidRPr="004C5F88" w:rsidRDefault="00344AF1" w:rsidP="00E10159">
            <w:pPr>
              <w:pStyle w:val="Heading2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Southeast Technical College</w:t>
            </w:r>
            <w:r w:rsidR="005E0DEA" w:rsidRPr="004C5F88">
              <w:rPr>
                <w:color w:val="000000" w:themeColor="text1"/>
              </w:rPr>
              <w:t>,</w:t>
            </w:r>
            <w:r w:rsidRPr="004C5F88">
              <w:rPr>
                <w:color w:val="000000" w:themeColor="text1"/>
              </w:rPr>
              <w:t xml:space="preserve"> Sioux Falls, SD</w:t>
            </w:r>
          </w:p>
          <w:p w14:paraId="43D881A7" w14:textId="5DEED2DD" w:rsidR="0010570D" w:rsidRPr="004C5F88" w:rsidRDefault="0010570D" w:rsidP="00E10159">
            <w:pPr>
              <w:pStyle w:val="Heading3"/>
              <w:rPr>
                <w:color w:val="000000" w:themeColor="text1"/>
              </w:rPr>
            </w:pPr>
          </w:p>
          <w:p w14:paraId="63F2B8A3" w14:textId="39C36CE1" w:rsidR="0010570D" w:rsidRPr="004C5F88" w:rsidRDefault="00344AF1" w:rsidP="00E10159">
            <w:pPr>
              <w:pStyle w:val="ListBullet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Computer Programming Major</w:t>
            </w:r>
          </w:p>
          <w:p w14:paraId="71A21E4D" w14:textId="6841CC6F" w:rsidR="0010570D" w:rsidRPr="004C5F88" w:rsidRDefault="00344AF1" w:rsidP="00E10159">
            <w:pPr>
              <w:pStyle w:val="ListBullet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Associate of Applied Science Degree</w:t>
            </w:r>
          </w:p>
          <w:p w14:paraId="7B72F287" w14:textId="11846526" w:rsidR="00344AF1" w:rsidRPr="004C5F88" w:rsidRDefault="00344AF1" w:rsidP="00E10159">
            <w:pPr>
              <w:pStyle w:val="ListBullet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Expected Graduation: May 2025</w:t>
            </w:r>
          </w:p>
          <w:p w14:paraId="73716F0C" w14:textId="361CBE50" w:rsidR="00A81067" w:rsidRPr="00A81067" w:rsidRDefault="00344AF1" w:rsidP="00A81067">
            <w:pPr>
              <w:pStyle w:val="ListBullet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GPA: 3.6</w:t>
            </w:r>
          </w:p>
        </w:tc>
      </w:tr>
      <w:tr w:rsidR="004C5F88" w:rsidRPr="004C5F88" w14:paraId="16A8C150" w14:textId="77777777" w:rsidTr="00C970C8">
        <w:trPr>
          <w:trHeight w:val="387"/>
        </w:trPr>
        <w:tc>
          <w:tcPr>
            <w:tcW w:w="10530" w:type="dxa"/>
            <w:tcBorders>
              <w:bottom w:val="single" w:sz="24" w:space="0" w:color="53BB89" w:themeColor="accent5"/>
            </w:tcBorders>
          </w:tcPr>
          <w:p w14:paraId="5629A4EB" w14:textId="1C792181" w:rsidR="0010570D" w:rsidRPr="004C5F88" w:rsidRDefault="00E10159" w:rsidP="00E10159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A26346" wp14:editId="4028CFBF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206374</wp:posOffset>
                      </wp:positionV>
                      <wp:extent cx="3665220" cy="1609725"/>
                      <wp:effectExtent l="0" t="0" r="0" b="0"/>
                      <wp:wrapNone/>
                      <wp:docPr id="164355265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65220" cy="1609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E06D44" w14:textId="77777777" w:rsidR="00E10159" w:rsidRPr="004C5F88" w:rsidRDefault="00E10159" w:rsidP="00A81067">
                                  <w:pPr>
                                    <w:pStyle w:val="Heading1"/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Projects</w:t>
                                  </w:r>
                                </w:p>
                                <w:p w14:paraId="4208895D" w14:textId="77777777" w:rsidR="00E10159" w:rsidRPr="00E10159" w:rsidRDefault="00E10159" w:rsidP="00A81067">
                                  <w:pPr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rPr>
                                      <w:sz w:val="8"/>
                                      <w:szCs w:val="10"/>
                                    </w:rPr>
                                  </w:pPr>
                                </w:p>
                                <w:p w14:paraId="36CBCE81" w14:textId="2AF2714E" w:rsidR="00E10159" w:rsidRPr="00C970C8" w:rsidRDefault="00947CCF" w:rsidP="00A81067">
                                  <w:pPr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StreamDJ</w:t>
                                  </w:r>
                                  <w:proofErr w:type="spellEnd"/>
                                  <w:r w:rsidR="00E10159" w:rsidRPr="00C970C8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, </w:t>
                                  </w:r>
                                  <w:r w:rsidR="00CF5A40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React, PostgreSQL, Node.js</w:t>
                                  </w:r>
                                </w:p>
                                <w:p w14:paraId="7B5373E4" w14:textId="703DAE72" w:rsidR="00CF5A40" w:rsidRPr="00CF5A40" w:rsidRDefault="00CF5A40" w:rsidP="005A1D23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ind w:left="360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Developed a music streaming web app using React and Node.js with real-time chat, secure JWT auth, and HLS-based live playback</w:t>
                                  </w:r>
                                </w:p>
                                <w:p w14:paraId="7B670FCC" w14:textId="108938C4" w:rsidR="00E10159" w:rsidRPr="00CF5A40" w:rsidRDefault="00E10159" w:rsidP="00CF5A40">
                                  <w:pPr>
                                    <w:pStyle w:val="ListParagraph"/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ind w:left="360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CF5A40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Social Media App, PHP</w:t>
                                  </w:r>
                                </w:p>
                                <w:p w14:paraId="3387F332" w14:textId="58A39C22" w:rsidR="00A81067" w:rsidRPr="00A81067" w:rsidRDefault="00E10159" w:rsidP="00A81067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left" w:pos="1647"/>
                                    </w:tabs>
                                    <w:spacing w:line="240" w:lineRule="auto"/>
                                    <w:ind w:left="360"/>
                                    <w:rPr>
                                      <w:color w:val="000000" w:themeColor="text1"/>
                                    </w:rPr>
                                  </w:pPr>
                                  <w:r w:rsidRPr="00C970C8">
                                    <w:rPr>
                                      <w:color w:val="000000" w:themeColor="text1"/>
                                    </w:rPr>
                                    <w:t>Created a small social media app that allows to create, read, update, delete posts using PHP, HTML, Bootstrap, MySQL</w:t>
                                  </w:r>
                                </w:p>
                                <w:p w14:paraId="6F44364D" w14:textId="77777777" w:rsidR="00C970C8" w:rsidRPr="00C970C8" w:rsidRDefault="00C970C8" w:rsidP="00A81067">
                                  <w:pPr>
                                    <w:tabs>
                                      <w:tab w:val="left" w:pos="1647"/>
                                    </w:tabs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A263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44.5pt;margin-top:16.25pt;width:288.6pt;height:1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" filled="f" stroked="f" strokeweight=".5pt">
                      <v:textbox>
                        <w:txbxContent>
                          <w:p w14:paraId="15E06D44" w14:textId="77777777" w:rsidR="00E10159" w:rsidRPr="004C5F88" w:rsidRDefault="00E10159" w:rsidP="00A81067">
                            <w:pPr>
                              <w:pStyle w:val="Heading1"/>
                              <w:tabs>
                                <w:tab w:val="left" w:pos="1647"/>
                              </w:tabs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Projects</w:t>
                            </w:r>
                          </w:p>
                          <w:p w14:paraId="4208895D" w14:textId="77777777" w:rsidR="00E10159" w:rsidRPr="00E10159" w:rsidRDefault="00E10159" w:rsidP="00A81067">
                            <w:pPr>
                              <w:tabs>
                                <w:tab w:val="left" w:pos="1647"/>
                              </w:tabs>
                              <w:spacing w:line="240" w:lineRule="auto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36CBCE81" w14:textId="2AF2714E" w:rsidR="00E10159" w:rsidRPr="00C970C8" w:rsidRDefault="00947CCF" w:rsidP="00A81067">
                            <w:pPr>
                              <w:tabs>
                                <w:tab w:val="left" w:pos="1647"/>
                              </w:tabs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StreamDJ</w:t>
                            </w:r>
                            <w:proofErr w:type="spellEnd"/>
                            <w:r w:rsidR="00E10159" w:rsidRPr="00C970C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="00CF5A40">
                              <w:rPr>
                                <w:b/>
                                <w:bCs/>
                                <w:color w:val="000000" w:themeColor="text1"/>
                              </w:rPr>
                              <w:t>React, PostgreSQL, Node.js</w:t>
                            </w:r>
                          </w:p>
                          <w:p w14:paraId="7B5373E4" w14:textId="703DAE72" w:rsidR="00CF5A40" w:rsidRPr="00CF5A40" w:rsidRDefault="00CF5A40" w:rsidP="005A1D2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647"/>
                              </w:tabs>
                              <w:spacing w:line="240" w:lineRule="auto"/>
                              <w:ind w:left="36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Developed a music streaming web app using React and Node.js with real-time chat, secure JWT auth, and HLS-based live playback</w:t>
                            </w:r>
                          </w:p>
                          <w:p w14:paraId="7B670FCC" w14:textId="108938C4" w:rsidR="00E10159" w:rsidRPr="00CF5A40" w:rsidRDefault="00E10159" w:rsidP="00CF5A40">
                            <w:pPr>
                              <w:pStyle w:val="ListParagraph"/>
                              <w:tabs>
                                <w:tab w:val="left" w:pos="1647"/>
                              </w:tabs>
                              <w:spacing w:line="240" w:lineRule="auto"/>
                              <w:ind w:left="36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F5A40">
                              <w:rPr>
                                <w:b/>
                                <w:bCs/>
                                <w:color w:val="000000" w:themeColor="text1"/>
                              </w:rPr>
                              <w:t>Social Media App, PHP</w:t>
                            </w:r>
                          </w:p>
                          <w:p w14:paraId="3387F332" w14:textId="58A39C22" w:rsidR="00A81067" w:rsidRPr="00A81067" w:rsidRDefault="00E10159" w:rsidP="00A8106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647"/>
                              </w:tabs>
                              <w:spacing w:line="240" w:lineRule="auto"/>
                              <w:ind w:left="360"/>
                              <w:rPr>
                                <w:color w:val="000000" w:themeColor="text1"/>
                              </w:rPr>
                            </w:pPr>
                            <w:r w:rsidRPr="00C970C8">
                              <w:rPr>
                                <w:color w:val="000000" w:themeColor="text1"/>
                              </w:rPr>
                              <w:t>Created a small social media app that allows to create, read, update, delete posts using PHP, HTML, Bootstrap, MySQL</w:t>
                            </w:r>
                          </w:p>
                          <w:p w14:paraId="6F44364D" w14:textId="77777777" w:rsidR="00C970C8" w:rsidRPr="00C970C8" w:rsidRDefault="00C970C8" w:rsidP="00A81067">
                            <w:pPr>
                              <w:tabs>
                                <w:tab w:val="left" w:pos="1647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C5F88" w:rsidRPr="004C5F88" w14:paraId="7CA63F44" w14:textId="77777777" w:rsidTr="00C970C8">
        <w:trPr>
          <w:trHeight w:val="331"/>
        </w:trPr>
        <w:tc>
          <w:tcPr>
            <w:tcW w:w="10530" w:type="dxa"/>
            <w:tcBorders>
              <w:top w:val="single" w:sz="24" w:space="0" w:color="53BB89" w:themeColor="accent5"/>
            </w:tcBorders>
          </w:tcPr>
          <w:p w14:paraId="16892EA6" w14:textId="282487C4" w:rsidR="004C5F88" w:rsidRPr="004C5F88" w:rsidRDefault="004C5F88" w:rsidP="00E10159">
            <w:pPr>
              <w:pStyle w:val="Heading1"/>
              <w:rPr>
                <w:color w:val="000000" w:themeColor="text1"/>
              </w:rPr>
            </w:pPr>
            <w:r w:rsidRPr="004C5F88">
              <w:rPr>
                <w:color w:val="000000" w:themeColor="text1"/>
              </w:rPr>
              <w:t>TECHNICAL SKILLS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040"/>
              <w:gridCol w:w="5040"/>
            </w:tblGrid>
            <w:tr w:rsidR="004C5F88" w:rsidRPr="004C5F88" w14:paraId="12F74D76" w14:textId="77777777" w:rsidTr="00346A64">
              <w:tc>
                <w:tcPr>
                  <w:tcW w:w="5040" w:type="dxa"/>
                </w:tcPr>
                <w:p w14:paraId="6C7D96A5" w14:textId="7F1A587C" w:rsidR="004C5F88" w:rsidRPr="00F6450E" w:rsidRDefault="00947CCF" w:rsidP="00E10159">
                  <w:pPr>
                    <w:pStyle w:val="ListBullet"/>
                    <w:rPr>
                      <w:color w:val="000000" w:themeColor="text1"/>
                    </w:rPr>
                  </w:pPr>
                  <w:bookmarkStart w:id="0" w:name="_Hlk164619342"/>
                  <w:r>
                    <w:rPr>
                      <w:color w:val="000000" w:themeColor="text1"/>
                    </w:rPr>
                    <w:t xml:space="preserve">Skills </w:t>
                  </w:r>
                  <w:proofErr w:type="spellStart"/>
                  <w:proofErr w:type="gramStart"/>
                  <w:r>
                    <w:rPr>
                      <w:color w:val="000000" w:themeColor="text1"/>
                    </w:rPr>
                    <w:t>in</w:t>
                  </w:r>
                  <w:r w:rsidR="004C5F88" w:rsidRPr="004C5F88">
                    <w:rPr>
                      <w:color w:val="000000" w:themeColor="text1"/>
                    </w:rPr>
                    <w:t>C</w:t>
                  </w:r>
                  <w:proofErr w:type="spellEnd"/>
                  <w:r w:rsidR="004C5F88" w:rsidRPr="004C5F88">
                    <w:rPr>
                      <w:color w:val="000000" w:themeColor="text1"/>
                    </w:rPr>
                    <w:t>#,</w:t>
                  </w:r>
                  <w:proofErr w:type="gramEnd"/>
                  <w:r w:rsidR="004C5F88" w:rsidRPr="004C5F88">
                    <w:rPr>
                      <w:color w:val="000000" w:themeColor="text1"/>
                    </w:rPr>
                    <w:t xml:space="preserve"> Java, JavaScript, </w:t>
                  </w:r>
                  <w:r w:rsidR="00F6450E">
                    <w:rPr>
                      <w:color w:val="000000" w:themeColor="text1"/>
                    </w:rPr>
                    <w:t xml:space="preserve">Oracle </w:t>
                  </w:r>
                  <w:r w:rsidR="004C5F88" w:rsidRPr="004C5F88">
                    <w:rPr>
                      <w:color w:val="000000" w:themeColor="text1"/>
                    </w:rPr>
                    <w:t>SQL</w:t>
                  </w:r>
                  <w:r w:rsidR="00F6450E">
                    <w:rPr>
                      <w:color w:val="000000" w:themeColor="text1"/>
                    </w:rPr>
                    <w:t xml:space="preserve">, HTML, CSS, PHP, Python, </w:t>
                  </w:r>
                  <w:proofErr w:type="gramStart"/>
                  <w:r w:rsidR="00F6450E">
                    <w:rPr>
                      <w:color w:val="000000" w:themeColor="text1"/>
                    </w:rPr>
                    <w:t>ASP.NET,  M</w:t>
                  </w:r>
                  <w:r>
                    <w:rPr>
                      <w:color w:val="000000" w:themeColor="text1"/>
                    </w:rPr>
                    <w:t>y</w:t>
                  </w:r>
                  <w:r w:rsidR="00F6450E">
                    <w:rPr>
                      <w:color w:val="000000" w:themeColor="text1"/>
                    </w:rPr>
                    <w:t>SQL</w:t>
                  </w:r>
                  <w:proofErr w:type="gramEnd"/>
                  <w:r>
                    <w:rPr>
                      <w:color w:val="000000" w:themeColor="text1"/>
                    </w:rPr>
                    <w:t>, React, React Native, PostgreSQL, Ruby, C++,</w:t>
                  </w:r>
                </w:p>
                <w:p w14:paraId="1C5A111F" w14:textId="77777777" w:rsidR="004C5F88" w:rsidRDefault="004C5F88" w:rsidP="00E10159">
                  <w:pPr>
                    <w:pStyle w:val="ListBullet"/>
                    <w:rPr>
                      <w:color w:val="000000" w:themeColor="text1"/>
                    </w:rPr>
                  </w:pPr>
                  <w:r w:rsidRPr="004C5F88">
                    <w:rPr>
                      <w:color w:val="000000" w:themeColor="text1"/>
                    </w:rPr>
                    <w:t>Problem Solver</w:t>
                  </w:r>
                </w:p>
                <w:p w14:paraId="29092F61" w14:textId="11C0DCC7" w:rsidR="00C70963" w:rsidRPr="004C5F88" w:rsidRDefault="00C70963" w:rsidP="00E10159">
                  <w:pPr>
                    <w:pStyle w:val="ListBullet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Team Player</w:t>
                  </w:r>
                  <w:bookmarkEnd w:id="0"/>
                </w:p>
              </w:tc>
              <w:tc>
                <w:tcPr>
                  <w:tcW w:w="5040" w:type="dxa"/>
                </w:tcPr>
                <w:p w14:paraId="606B6464" w14:textId="3AC9D3EF" w:rsidR="004C5F88" w:rsidRPr="004C5F88" w:rsidRDefault="004C5F88" w:rsidP="00E10159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000000" w:themeColor="text1"/>
                    </w:rPr>
                  </w:pPr>
                </w:p>
              </w:tc>
            </w:tr>
          </w:tbl>
          <w:p w14:paraId="630CC9CA" w14:textId="08D37F4C" w:rsidR="004C5F88" w:rsidRPr="004C5F88" w:rsidRDefault="004C5F88" w:rsidP="00E10159">
            <w:pPr>
              <w:rPr>
                <w:color w:val="000000" w:themeColor="text1"/>
              </w:rPr>
            </w:pPr>
          </w:p>
        </w:tc>
      </w:tr>
      <w:tr w:rsidR="004C5F88" w:rsidRPr="004C5F88" w14:paraId="2F1ED1DD" w14:textId="77777777" w:rsidTr="00C970C8">
        <w:trPr>
          <w:trHeight w:val="459"/>
        </w:trPr>
        <w:tc>
          <w:tcPr>
            <w:tcW w:w="10530" w:type="dxa"/>
            <w:tcBorders>
              <w:bottom w:val="single" w:sz="24" w:space="0" w:color="53BB89" w:themeColor="accent5"/>
            </w:tcBorders>
          </w:tcPr>
          <w:p w14:paraId="6552A8B3" w14:textId="77777777" w:rsidR="004C5F88" w:rsidRPr="004C5F88" w:rsidRDefault="004C5F88" w:rsidP="00E10159">
            <w:pPr>
              <w:rPr>
                <w:color w:val="000000" w:themeColor="text1"/>
              </w:rPr>
            </w:pPr>
          </w:p>
        </w:tc>
      </w:tr>
    </w:tbl>
    <w:p w14:paraId="20DB0E1A" w14:textId="77777777" w:rsidR="00595471" w:rsidRPr="004C5F88" w:rsidRDefault="00595471" w:rsidP="00E10159">
      <w:pPr>
        <w:pStyle w:val="Heading1"/>
        <w:rPr>
          <w:color w:val="000000" w:themeColor="text1"/>
        </w:rPr>
      </w:pPr>
    </w:p>
    <w:p w14:paraId="3B44E28B" w14:textId="036D9CB0" w:rsidR="004C5F88" w:rsidRPr="00923777" w:rsidRDefault="004C5F88" w:rsidP="00E10159">
      <w:pPr>
        <w:pStyle w:val="Heading1"/>
        <w:rPr>
          <w:color w:val="auto"/>
        </w:rPr>
      </w:pPr>
      <w:r w:rsidRPr="00923777">
        <w:rPr>
          <w:color w:val="auto"/>
        </w:rPr>
        <w:t>Experience</w:t>
      </w:r>
    </w:p>
    <w:p w14:paraId="5CB3CB42" w14:textId="2C682492" w:rsidR="004C5F88" w:rsidRPr="00923777" w:rsidRDefault="00F6450E" w:rsidP="00E10159">
      <w:pPr>
        <w:pStyle w:val="Heading2"/>
        <w:rPr>
          <w:color w:val="auto"/>
        </w:rPr>
      </w:pPr>
      <w:r>
        <w:rPr>
          <w:color w:val="auto"/>
        </w:rPr>
        <w:t xml:space="preserve">Amazon </w:t>
      </w:r>
      <w:r w:rsidR="00C970C8">
        <w:rPr>
          <w:color w:val="auto"/>
        </w:rPr>
        <w:t>Fulfillment</w:t>
      </w:r>
      <w:r>
        <w:rPr>
          <w:color w:val="auto"/>
        </w:rPr>
        <w:t xml:space="preserve"> </w:t>
      </w:r>
      <w:r w:rsidR="00C970C8">
        <w:rPr>
          <w:color w:val="auto"/>
        </w:rPr>
        <w:t>Associate</w:t>
      </w:r>
      <w:r w:rsidR="004C5F88" w:rsidRPr="00923777">
        <w:rPr>
          <w:color w:val="auto"/>
        </w:rPr>
        <w:t xml:space="preserve">| </w:t>
      </w:r>
      <w:r>
        <w:rPr>
          <w:color w:val="auto"/>
        </w:rPr>
        <w:t>Amazon</w:t>
      </w:r>
      <w:r w:rsidR="004C5F88" w:rsidRPr="00923777">
        <w:rPr>
          <w:color w:val="auto"/>
        </w:rPr>
        <w:t xml:space="preserve"> | Sioux Falls, SD</w:t>
      </w:r>
    </w:p>
    <w:p w14:paraId="2D58D642" w14:textId="23F2AB29" w:rsidR="004C5F88" w:rsidRPr="00923777" w:rsidRDefault="006B4EFF" w:rsidP="00E10159">
      <w:pPr>
        <w:pStyle w:val="Heading2"/>
        <w:rPr>
          <w:color w:val="auto"/>
        </w:rPr>
      </w:pPr>
      <w:r>
        <w:rPr>
          <w:color w:val="auto"/>
        </w:rPr>
        <w:t>August</w:t>
      </w:r>
      <w:r w:rsidR="004C5F88" w:rsidRPr="00923777">
        <w:rPr>
          <w:color w:val="auto"/>
        </w:rPr>
        <w:t xml:space="preserve"> 202</w:t>
      </w:r>
      <w:r>
        <w:rPr>
          <w:color w:val="auto"/>
        </w:rPr>
        <w:t>4</w:t>
      </w:r>
      <w:r w:rsidR="004C5F88" w:rsidRPr="00923777">
        <w:rPr>
          <w:color w:val="auto"/>
        </w:rPr>
        <w:t xml:space="preserve"> – Current</w:t>
      </w:r>
    </w:p>
    <w:p w14:paraId="485EA008" w14:textId="77777777" w:rsidR="00923777" w:rsidRPr="00923777" w:rsidRDefault="00923777" w:rsidP="00E10159"/>
    <w:p w14:paraId="3F0D3F41" w14:textId="64FCB60E" w:rsidR="00C70963" w:rsidRDefault="00C970C8" w:rsidP="00E10159">
      <w:pPr>
        <w:pStyle w:val="ListBullet"/>
        <w:rPr>
          <w:color w:val="auto"/>
        </w:rPr>
      </w:pPr>
      <w:r w:rsidRPr="00C970C8">
        <w:rPr>
          <w:color w:val="auto"/>
        </w:rPr>
        <w:t>Retrieving items and preparing shipments.</w:t>
      </w:r>
      <w:r>
        <w:rPr>
          <w:color w:val="auto"/>
        </w:rPr>
        <w:t xml:space="preserve"> </w:t>
      </w:r>
      <w:r w:rsidRPr="00923777">
        <w:rPr>
          <w:color w:val="auto"/>
        </w:rPr>
        <w:t>Also</w:t>
      </w:r>
      <w:r w:rsidR="00923777">
        <w:rPr>
          <w:color w:val="auto"/>
        </w:rPr>
        <w:t xml:space="preserve"> </w:t>
      </w:r>
      <w:r w:rsidR="004C5F88" w:rsidRPr="00923777">
        <w:rPr>
          <w:color w:val="auto"/>
        </w:rPr>
        <w:t>responsible for accurately selecting groceries ordered online by customers.</w:t>
      </w:r>
    </w:p>
    <w:p w14:paraId="32AD7E55" w14:textId="6671312B" w:rsidR="00C970C8" w:rsidRDefault="00C970C8" w:rsidP="00E10159">
      <w:pPr>
        <w:pStyle w:val="ListBullet"/>
        <w:rPr>
          <w:color w:val="auto"/>
        </w:rPr>
      </w:pPr>
      <w:r w:rsidRPr="00C970C8">
        <w:rPr>
          <w:color w:val="auto"/>
        </w:rPr>
        <w:t>Scanning, sorting, and stocking products using handheld scanners.</w:t>
      </w:r>
    </w:p>
    <w:p w14:paraId="63093695" w14:textId="4B815581" w:rsidR="00C970C8" w:rsidRDefault="00C970C8" w:rsidP="00E10159">
      <w:pPr>
        <w:pStyle w:val="ListBullet"/>
        <w:rPr>
          <w:color w:val="auto"/>
        </w:rPr>
      </w:pPr>
      <w:r w:rsidRPr="00C970C8">
        <w:rPr>
          <w:color w:val="auto"/>
        </w:rPr>
        <w:t>Ensuring items are correctly labeled and shipped to customers.</w:t>
      </w:r>
    </w:p>
    <w:p w14:paraId="313AA553" w14:textId="77777777" w:rsidR="00F6450E" w:rsidRPr="00923777" w:rsidRDefault="00F6450E" w:rsidP="00E10159">
      <w:pPr>
        <w:pStyle w:val="Heading2"/>
        <w:rPr>
          <w:color w:val="auto"/>
        </w:rPr>
      </w:pPr>
      <w:r w:rsidRPr="00923777">
        <w:rPr>
          <w:color w:val="auto"/>
        </w:rPr>
        <w:t>Aisle Online Personal Shopper | Hy-Vee | Sioux Falls, SD</w:t>
      </w:r>
    </w:p>
    <w:p w14:paraId="31E532AD" w14:textId="19E12189" w:rsidR="00F6450E" w:rsidRPr="00923777" w:rsidRDefault="00F6450E" w:rsidP="00E10159">
      <w:pPr>
        <w:pStyle w:val="Heading2"/>
        <w:rPr>
          <w:color w:val="auto"/>
        </w:rPr>
      </w:pPr>
      <w:r w:rsidRPr="00923777">
        <w:rPr>
          <w:color w:val="auto"/>
        </w:rPr>
        <w:t xml:space="preserve">February 2021 – </w:t>
      </w:r>
      <w:r w:rsidR="00571998">
        <w:rPr>
          <w:color w:val="auto"/>
        </w:rPr>
        <w:t>March 2023</w:t>
      </w:r>
    </w:p>
    <w:p w14:paraId="40D5E24D" w14:textId="77777777" w:rsidR="00F6450E" w:rsidRPr="00923777" w:rsidRDefault="00F6450E" w:rsidP="00E10159"/>
    <w:p w14:paraId="68577A70" w14:textId="77777777" w:rsidR="00F6450E" w:rsidRPr="00923777" w:rsidRDefault="00F6450E" w:rsidP="00E10159">
      <w:pPr>
        <w:pStyle w:val="ListBullet"/>
        <w:rPr>
          <w:color w:val="auto"/>
        </w:rPr>
      </w:pPr>
      <w:r w:rsidRPr="00923777">
        <w:rPr>
          <w:color w:val="auto"/>
        </w:rPr>
        <w:t>Responsible for selecting “the best of the best” products for online shoppers.</w:t>
      </w:r>
    </w:p>
    <w:p w14:paraId="7F010C0D" w14:textId="77777777" w:rsidR="00F6450E" w:rsidRDefault="00F6450E" w:rsidP="00E10159">
      <w:pPr>
        <w:pStyle w:val="ListBullet"/>
        <w:rPr>
          <w:color w:val="auto"/>
        </w:rPr>
      </w:pPr>
      <w:r>
        <w:rPr>
          <w:color w:val="auto"/>
        </w:rPr>
        <w:t>A</w:t>
      </w:r>
      <w:r w:rsidRPr="00923777">
        <w:rPr>
          <w:color w:val="auto"/>
        </w:rPr>
        <w:t>lso</w:t>
      </w:r>
      <w:r>
        <w:rPr>
          <w:color w:val="auto"/>
        </w:rPr>
        <w:t xml:space="preserve"> </w:t>
      </w:r>
      <w:r w:rsidRPr="00923777">
        <w:rPr>
          <w:color w:val="auto"/>
        </w:rPr>
        <w:t>responsible for accurately selecting groceries ordered online by customers.</w:t>
      </w:r>
    </w:p>
    <w:p w14:paraId="55D07899" w14:textId="7C029981" w:rsidR="00A81067" w:rsidRPr="00A81067" w:rsidRDefault="00F6450E" w:rsidP="00A81067">
      <w:pPr>
        <w:pStyle w:val="ListBullet"/>
        <w:rPr>
          <w:color w:val="auto"/>
        </w:rPr>
      </w:pPr>
      <w:r w:rsidRPr="00923777">
        <w:rPr>
          <w:color w:val="auto"/>
        </w:rPr>
        <w:t>Organized picked orders in designated areas for efficient retrieval by customers or delivery personnel.</w:t>
      </w:r>
    </w:p>
    <w:p w14:paraId="401F6D9A" w14:textId="52838F3D" w:rsidR="00C70963" w:rsidRPr="00923777" w:rsidRDefault="00C70963" w:rsidP="00E10159">
      <w:pPr>
        <w:pStyle w:val="Heading2"/>
        <w:rPr>
          <w:color w:val="auto"/>
        </w:rPr>
      </w:pPr>
    </w:p>
    <w:sectPr w:rsidR="00C70963" w:rsidRPr="00923777" w:rsidSect="001D07B0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7A399" w14:textId="77777777" w:rsidR="00CD2F65" w:rsidRDefault="00CD2F65" w:rsidP="00E97F0F">
      <w:r>
        <w:separator/>
      </w:r>
    </w:p>
  </w:endnote>
  <w:endnote w:type="continuationSeparator" w:id="0">
    <w:p w14:paraId="3B27038B" w14:textId="77777777" w:rsidR="00CD2F65" w:rsidRDefault="00CD2F65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F6595" w14:textId="77777777" w:rsidR="00CD2F65" w:rsidRDefault="00CD2F65" w:rsidP="00E97F0F">
      <w:r>
        <w:separator/>
      </w:r>
    </w:p>
  </w:footnote>
  <w:footnote w:type="continuationSeparator" w:id="0">
    <w:p w14:paraId="0F254E0A" w14:textId="77777777" w:rsidR="00CD2F65" w:rsidRDefault="00CD2F65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0A897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B1841"/>
    <w:multiLevelType w:val="multilevel"/>
    <w:tmpl w:val="6C74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D669B"/>
    <w:multiLevelType w:val="hybridMultilevel"/>
    <w:tmpl w:val="99EEE052"/>
    <w:lvl w:ilvl="0" w:tplc="19BE08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1254EB"/>
    <w:multiLevelType w:val="hybridMultilevel"/>
    <w:tmpl w:val="022A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F2ABA"/>
    <w:multiLevelType w:val="multilevel"/>
    <w:tmpl w:val="9AD0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14923B5"/>
    <w:multiLevelType w:val="multilevel"/>
    <w:tmpl w:val="3E94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A512F01"/>
    <w:multiLevelType w:val="hybridMultilevel"/>
    <w:tmpl w:val="9EA2490A"/>
    <w:lvl w:ilvl="0" w:tplc="6FF2336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53BB89" w:themeColor="accent5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4B0E1858"/>
    <w:multiLevelType w:val="hybridMultilevel"/>
    <w:tmpl w:val="25D8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A7F1F"/>
    <w:multiLevelType w:val="hybridMultilevel"/>
    <w:tmpl w:val="27B2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A7168"/>
    <w:multiLevelType w:val="multilevel"/>
    <w:tmpl w:val="D4AE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9477200">
    <w:abstractNumId w:val="6"/>
  </w:num>
  <w:num w:numId="2" w16cid:durableId="1850561498">
    <w:abstractNumId w:val="14"/>
  </w:num>
  <w:num w:numId="3" w16cid:durableId="1439131869">
    <w:abstractNumId w:val="8"/>
  </w:num>
  <w:num w:numId="4" w16cid:durableId="522599447">
    <w:abstractNumId w:val="0"/>
  </w:num>
  <w:num w:numId="5" w16cid:durableId="1779566287">
    <w:abstractNumId w:val="3"/>
  </w:num>
  <w:num w:numId="6" w16cid:durableId="2006325930">
    <w:abstractNumId w:val="10"/>
  </w:num>
  <w:num w:numId="7" w16cid:durableId="526213966">
    <w:abstractNumId w:val="7"/>
  </w:num>
  <w:num w:numId="8" w16cid:durableId="1365863679">
    <w:abstractNumId w:val="12"/>
  </w:num>
  <w:num w:numId="9" w16cid:durableId="652022641">
    <w:abstractNumId w:val="4"/>
  </w:num>
  <w:num w:numId="10" w16cid:durableId="519273743">
    <w:abstractNumId w:val="2"/>
  </w:num>
  <w:num w:numId="11" w16cid:durableId="508909971">
    <w:abstractNumId w:val="1"/>
  </w:num>
  <w:num w:numId="12" w16cid:durableId="1496610103">
    <w:abstractNumId w:val="5"/>
  </w:num>
  <w:num w:numId="13" w16cid:durableId="445659479">
    <w:abstractNumId w:val="13"/>
  </w:num>
  <w:num w:numId="14" w16cid:durableId="808934457">
    <w:abstractNumId w:val="11"/>
  </w:num>
  <w:num w:numId="15" w16cid:durableId="18259699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E2"/>
    <w:rsid w:val="000023FF"/>
    <w:rsid w:val="00064367"/>
    <w:rsid w:val="000761F2"/>
    <w:rsid w:val="0009377E"/>
    <w:rsid w:val="000B6298"/>
    <w:rsid w:val="000D5216"/>
    <w:rsid w:val="001054FD"/>
    <w:rsid w:val="0010570D"/>
    <w:rsid w:val="00180710"/>
    <w:rsid w:val="00195EF4"/>
    <w:rsid w:val="001D07B0"/>
    <w:rsid w:val="001D7755"/>
    <w:rsid w:val="00222532"/>
    <w:rsid w:val="002843CD"/>
    <w:rsid w:val="00285F5A"/>
    <w:rsid w:val="002D6F34"/>
    <w:rsid w:val="00302D0F"/>
    <w:rsid w:val="0030456C"/>
    <w:rsid w:val="00304FD1"/>
    <w:rsid w:val="00344AF1"/>
    <w:rsid w:val="00347C6E"/>
    <w:rsid w:val="00356697"/>
    <w:rsid w:val="00385FE3"/>
    <w:rsid w:val="003B446A"/>
    <w:rsid w:val="00404608"/>
    <w:rsid w:val="004318EF"/>
    <w:rsid w:val="0045694D"/>
    <w:rsid w:val="00462DB0"/>
    <w:rsid w:val="004C5F88"/>
    <w:rsid w:val="004D2889"/>
    <w:rsid w:val="00506BC0"/>
    <w:rsid w:val="00510684"/>
    <w:rsid w:val="00512023"/>
    <w:rsid w:val="00571998"/>
    <w:rsid w:val="0057527E"/>
    <w:rsid w:val="00591342"/>
    <w:rsid w:val="005937B7"/>
    <w:rsid w:val="00595471"/>
    <w:rsid w:val="005A4905"/>
    <w:rsid w:val="005A5DD3"/>
    <w:rsid w:val="005E0967"/>
    <w:rsid w:val="005E0C31"/>
    <w:rsid w:val="005E0DEA"/>
    <w:rsid w:val="00615397"/>
    <w:rsid w:val="00643E15"/>
    <w:rsid w:val="00651F22"/>
    <w:rsid w:val="006B4EFF"/>
    <w:rsid w:val="006B5426"/>
    <w:rsid w:val="006C7B3E"/>
    <w:rsid w:val="006E6F61"/>
    <w:rsid w:val="00744290"/>
    <w:rsid w:val="00770B7C"/>
    <w:rsid w:val="007A5431"/>
    <w:rsid w:val="007B028B"/>
    <w:rsid w:val="007D3C98"/>
    <w:rsid w:val="0083677F"/>
    <w:rsid w:val="00896908"/>
    <w:rsid w:val="008B3A32"/>
    <w:rsid w:val="008B6187"/>
    <w:rsid w:val="008C49DB"/>
    <w:rsid w:val="008C5D5E"/>
    <w:rsid w:val="008E5E00"/>
    <w:rsid w:val="00913310"/>
    <w:rsid w:val="00923777"/>
    <w:rsid w:val="00925264"/>
    <w:rsid w:val="00947CCF"/>
    <w:rsid w:val="00995F08"/>
    <w:rsid w:val="009A0812"/>
    <w:rsid w:val="009F7D7D"/>
    <w:rsid w:val="00A06949"/>
    <w:rsid w:val="00A07BB9"/>
    <w:rsid w:val="00A40DEC"/>
    <w:rsid w:val="00A66AFF"/>
    <w:rsid w:val="00A81067"/>
    <w:rsid w:val="00AA3564"/>
    <w:rsid w:val="00AA739F"/>
    <w:rsid w:val="00AB4707"/>
    <w:rsid w:val="00AE1FE7"/>
    <w:rsid w:val="00B00B32"/>
    <w:rsid w:val="00BD6F90"/>
    <w:rsid w:val="00C70963"/>
    <w:rsid w:val="00C73ED7"/>
    <w:rsid w:val="00C74AF9"/>
    <w:rsid w:val="00C970C8"/>
    <w:rsid w:val="00CC0FFE"/>
    <w:rsid w:val="00CD1480"/>
    <w:rsid w:val="00CD2F65"/>
    <w:rsid w:val="00CE3B09"/>
    <w:rsid w:val="00CF5A40"/>
    <w:rsid w:val="00D419E2"/>
    <w:rsid w:val="00D44C0E"/>
    <w:rsid w:val="00D5135C"/>
    <w:rsid w:val="00E10159"/>
    <w:rsid w:val="00E7344F"/>
    <w:rsid w:val="00E76C1C"/>
    <w:rsid w:val="00E76D1E"/>
    <w:rsid w:val="00E97F0F"/>
    <w:rsid w:val="00EF0426"/>
    <w:rsid w:val="00F06B66"/>
    <w:rsid w:val="00F20A10"/>
    <w:rsid w:val="00F6450E"/>
    <w:rsid w:val="00F73B1E"/>
    <w:rsid w:val="00FA3628"/>
    <w:rsid w:val="00FA7765"/>
    <w:rsid w:val="00FB5FCF"/>
    <w:rsid w:val="00FE3D9E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84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88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A810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925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7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50368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647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311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991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447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128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138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dyyong11.github.io/Portfolio2/" TargetMode="External"/><Relationship Id="rId5" Type="http://schemas.openxmlformats.org/officeDocument/2006/relationships/styles" Target="styles.xml"/><Relationship Id="rId10" Type="http://schemas.openxmlformats.org/officeDocument/2006/relationships/hyperlink" Target="mailto:yongandy07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FRP\AppData\Roaming\Microsoft\Templates\ATS%20Stylish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C22EC71C1D44755A12C2B42E496D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3E8DF-0552-452A-B026-C5C7F518C08B}"/>
      </w:docPartPr>
      <w:docPartBody>
        <w:p w:rsidR="00DE7659" w:rsidRDefault="00DE7659">
          <w:pPr>
            <w:pStyle w:val="1C22EC71C1D44755A12C2B42E496D85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59"/>
    <w:rsid w:val="001078AE"/>
    <w:rsid w:val="0045694D"/>
    <w:rsid w:val="005840E4"/>
    <w:rsid w:val="00591342"/>
    <w:rsid w:val="005E0C31"/>
    <w:rsid w:val="007B028B"/>
    <w:rsid w:val="00946F31"/>
    <w:rsid w:val="00B2761E"/>
    <w:rsid w:val="00C10DC8"/>
    <w:rsid w:val="00C43123"/>
    <w:rsid w:val="00C6166F"/>
    <w:rsid w:val="00C73ED7"/>
    <w:rsid w:val="00D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22EC71C1D44755A12C2B42E496D85A">
    <w:name w:val="1C22EC71C1D44755A12C2B42E496D8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2024-02-29T15:35:00Z</dcterms:created>
  <dcterms:modified xsi:type="dcterms:W3CDTF">2025-05-09T23:04:00Z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